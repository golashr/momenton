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69" w:rsidRDefault="00BF1B1C">
      <w:pPr>
        <w:ind w:left="-5"/>
      </w:pPr>
      <w:bookmarkStart w:id="0" w:name="_GoBack"/>
      <w:bookmarkEnd w:id="0"/>
      <w:r>
        <w:t xml:space="preserve">Below is employee data of a small company. </w:t>
      </w:r>
    </w:p>
    <w:p w:rsidR="003E2169" w:rsidRDefault="00BF1B1C">
      <w:pPr>
        <w:ind w:left="-5"/>
      </w:pPr>
      <w:r>
        <w:t xml:space="preserve">It represents the hierarchical relationship among employees. CEO of the company doesn't have a manager. </w:t>
      </w:r>
    </w:p>
    <w:tbl>
      <w:tblPr>
        <w:tblStyle w:val="TableGrid"/>
        <w:tblW w:w="4100" w:type="dxa"/>
        <w:tblInd w:w="-101" w:type="dxa"/>
        <w:tblCellMar>
          <w:top w:w="11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3"/>
        <w:gridCol w:w="843"/>
        <w:gridCol w:w="1644"/>
      </w:tblGrid>
      <w:tr w:rsidR="003E2169">
        <w:trPr>
          <w:trHeight w:val="72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rPr>
                <w:b/>
              </w:rPr>
              <w:t>Employee Name</w:t>
            </w:r>
            <w:r>
              <w:t xml:space="preserve">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169" w:rsidRDefault="00BF1B1C">
            <w:pPr>
              <w:spacing w:after="0" w:line="259" w:lineRule="auto"/>
              <w:ind w:left="0" w:firstLine="0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2169" w:rsidRDefault="00BF1B1C">
            <w:pPr>
              <w:spacing w:after="0" w:line="259" w:lineRule="auto"/>
              <w:ind w:left="0" w:firstLine="0"/>
            </w:pPr>
            <w:r>
              <w:rPr>
                <w:b/>
              </w:rPr>
              <w:t>Manager id</w:t>
            </w:r>
            <w:r>
              <w:t xml:space="preserve"> </w:t>
            </w:r>
          </w:p>
        </w:tc>
      </w:tr>
      <w:tr w:rsidR="003E2169">
        <w:trPr>
          <w:trHeight w:val="473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t xml:space="preserve">Alan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100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150 </w:t>
            </w:r>
          </w:p>
        </w:tc>
      </w:tr>
      <w:tr w:rsidR="003E2169">
        <w:trPr>
          <w:trHeight w:val="473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t xml:space="preserve">Martin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220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100 </w:t>
            </w:r>
          </w:p>
        </w:tc>
      </w:tr>
      <w:tr w:rsidR="003E2169">
        <w:trPr>
          <w:trHeight w:val="473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t xml:space="preserve">Jamie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150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E2169">
        <w:trPr>
          <w:trHeight w:val="473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t xml:space="preserve">Alex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275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100 </w:t>
            </w:r>
          </w:p>
        </w:tc>
      </w:tr>
      <w:tr w:rsidR="003E2169">
        <w:trPr>
          <w:trHeight w:val="47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t xml:space="preserve">Steve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400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150 </w:t>
            </w:r>
          </w:p>
        </w:tc>
      </w:tr>
      <w:tr w:rsidR="003E2169">
        <w:trPr>
          <w:trHeight w:val="473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2" w:firstLine="0"/>
            </w:pPr>
            <w:r>
              <w:t xml:space="preserve">David 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190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400 </w:t>
            </w:r>
          </w:p>
        </w:tc>
      </w:tr>
    </w:tbl>
    <w:p w:rsidR="003E2169" w:rsidRDefault="00BF1B1C">
      <w:pPr>
        <w:spacing w:after="16" w:line="259" w:lineRule="auto"/>
        <w:ind w:left="0" w:firstLine="0"/>
      </w:pPr>
      <w:r>
        <w:t xml:space="preserve"> </w:t>
      </w:r>
    </w:p>
    <w:p w:rsidR="003E2169" w:rsidRDefault="00BF1B1C">
      <w:pPr>
        <w:ind w:left="-5"/>
      </w:pPr>
      <w:r>
        <w:t xml:space="preserve">Design a suitable representation of this data. Feel free to choose any database (RDBMS, </w:t>
      </w:r>
      <w:proofErr w:type="spellStart"/>
      <w:r>
        <w:t>in</w:t>
      </w:r>
      <w:r>
        <w:t>memory</w:t>
      </w:r>
      <w:proofErr w:type="spellEnd"/>
      <w:r>
        <w:t xml:space="preserve"> database </w:t>
      </w:r>
      <w:proofErr w:type="spellStart"/>
      <w:r>
        <w:t>etc</w:t>
      </w:r>
      <w:proofErr w:type="spellEnd"/>
      <w:r>
        <w:t xml:space="preserve">), file system or even a data structure like List or Map. Then write </w:t>
      </w:r>
      <w:proofErr w:type="gramStart"/>
      <w:r>
        <w:t>code</w:t>
      </w:r>
      <w:proofErr w:type="gramEnd"/>
      <w:r>
        <w:t xml:space="preserve"> (in any language and framework) that displays the organisation hierarchy as below: </w:t>
      </w:r>
    </w:p>
    <w:p w:rsidR="003E2169" w:rsidRDefault="00BF1B1C">
      <w:pPr>
        <w:spacing w:after="16" w:line="259" w:lineRule="auto"/>
        <w:ind w:left="0" w:firstLine="0"/>
      </w:pPr>
      <w:r>
        <w:t xml:space="preserve"> </w:t>
      </w:r>
    </w:p>
    <w:p w:rsidR="003E2169" w:rsidRDefault="00BF1B1C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3680" w:type="dxa"/>
        <w:tblInd w:w="-101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6"/>
        <w:gridCol w:w="1253"/>
        <w:gridCol w:w="1421"/>
      </w:tblGrid>
      <w:tr w:rsidR="003E2169">
        <w:trPr>
          <w:trHeight w:val="473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Jamie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E2169">
        <w:trPr>
          <w:trHeight w:val="473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Alan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E2169">
        <w:trPr>
          <w:trHeight w:val="473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proofErr w:type="spellStart"/>
            <w:r>
              <w:t>Matin</w:t>
            </w:r>
            <w:proofErr w:type="spellEnd"/>
            <w:r>
              <w:t xml:space="preserve"> </w:t>
            </w:r>
          </w:p>
        </w:tc>
      </w:tr>
      <w:tr w:rsidR="003E2169">
        <w:trPr>
          <w:trHeight w:val="475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Alex </w:t>
            </w:r>
          </w:p>
        </w:tc>
      </w:tr>
      <w:tr w:rsidR="003E2169">
        <w:trPr>
          <w:trHeight w:val="473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Steve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E2169">
        <w:trPr>
          <w:trHeight w:val="473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2169" w:rsidRDefault="00BF1B1C">
            <w:pPr>
              <w:spacing w:after="0" w:line="259" w:lineRule="auto"/>
              <w:ind w:left="0" w:firstLine="0"/>
            </w:pPr>
            <w:r>
              <w:t xml:space="preserve">David </w:t>
            </w:r>
          </w:p>
        </w:tc>
      </w:tr>
    </w:tbl>
    <w:p w:rsidR="003E2169" w:rsidRDefault="00BF1B1C">
      <w:pPr>
        <w:spacing w:after="16" w:line="259" w:lineRule="auto"/>
        <w:ind w:left="0" w:firstLine="0"/>
      </w:pPr>
      <w:r>
        <w:t xml:space="preserve"> </w:t>
      </w:r>
    </w:p>
    <w:p w:rsidR="003E2169" w:rsidRDefault="00BF1B1C">
      <w:pPr>
        <w:ind w:left="-5"/>
      </w:pPr>
      <w:r>
        <w:t xml:space="preserve">The result can be simply displayed on the console, or HTML page or even a file; whatever suits you.  </w:t>
      </w:r>
    </w:p>
    <w:p w:rsidR="003E2169" w:rsidRDefault="00BF1B1C">
      <w:pPr>
        <w:ind w:left="-5"/>
      </w:pPr>
      <w:r>
        <w:t xml:space="preserve">Try to cover all the possible scenarios, for example an employee with no manager, a manager who is not valid employee; etc. </w:t>
      </w:r>
    </w:p>
    <w:p w:rsidR="003E2169" w:rsidRDefault="00BF1B1C">
      <w:pPr>
        <w:ind w:left="-5"/>
      </w:pPr>
      <w:r>
        <w:t xml:space="preserve">Pay more attention on writing the actual logic of representing the employee tabular data into the hierarchical format. </w:t>
      </w:r>
    </w:p>
    <w:p w:rsidR="003E2169" w:rsidRDefault="00BF1B1C">
      <w:pPr>
        <w:spacing w:after="16" w:line="259" w:lineRule="auto"/>
        <w:ind w:left="0" w:firstLine="0"/>
      </w:pPr>
      <w:r>
        <w:t xml:space="preserve"> </w:t>
      </w:r>
    </w:p>
    <w:p w:rsidR="003E2169" w:rsidRDefault="00BF1B1C">
      <w:pPr>
        <w:spacing w:after="16" w:line="259" w:lineRule="auto"/>
        <w:ind w:left="0" w:firstLine="0"/>
      </w:pPr>
      <w:r>
        <w:t xml:space="preserve"> </w:t>
      </w:r>
    </w:p>
    <w:p w:rsidR="003E2169" w:rsidRDefault="00BF1B1C">
      <w:pPr>
        <w:spacing w:after="0" w:line="259" w:lineRule="auto"/>
        <w:ind w:left="0" w:firstLine="0"/>
      </w:pPr>
      <w:r>
        <w:t xml:space="preserve"> </w:t>
      </w:r>
    </w:p>
    <w:sectPr w:rsidR="003E2169">
      <w:pgSz w:w="11909" w:h="16834"/>
      <w:pgMar w:top="1440" w:right="14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9"/>
    <w:rsid w:val="003E2169"/>
    <w:rsid w:val="00B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1EE40-C02C-4736-AF7E-56E39685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D00A70D6</Template>
  <TotalTime>1</TotalTime>
  <Pages>1</Pages>
  <Words>146</Words>
  <Characters>837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Opus Recruitment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Singh</dc:creator>
  <cp:keywords/>
  <cp:lastModifiedBy>Dennie Farmer</cp:lastModifiedBy>
  <cp:revision>2</cp:revision>
  <dcterms:created xsi:type="dcterms:W3CDTF">2019-11-12T04:14:00Z</dcterms:created>
  <dcterms:modified xsi:type="dcterms:W3CDTF">2019-11-12T04:14:00Z</dcterms:modified>
</cp:coreProperties>
</file>